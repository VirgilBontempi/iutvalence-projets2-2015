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C28" w:rsidRDefault="005F1C28" w:rsidP="005F1C28">
      <w:pPr>
        <w:pStyle w:val="Sansinterligne"/>
        <w:jc w:val="center"/>
      </w:pPr>
      <w:r>
        <w:t>Projet S2 : Absent Manager</w:t>
      </w:r>
    </w:p>
    <w:p w:rsidR="005F1C28" w:rsidRDefault="005F1C28" w:rsidP="005F1C28">
      <w:pPr>
        <w:pStyle w:val="Sansinterligne"/>
        <w:jc w:val="center"/>
      </w:pPr>
      <w:r w:rsidRPr="00AD4F47">
        <w:t xml:space="preserve">Descriptif </w:t>
      </w:r>
      <w:r>
        <w:t xml:space="preserve">de la </w:t>
      </w:r>
      <w:r w:rsidRPr="00AD4F47">
        <w:t>conduite du projet</w:t>
      </w:r>
    </w:p>
    <w:p w:rsidR="008F1F90" w:rsidRDefault="008F1F90" w:rsidP="005F1C28">
      <w:pPr>
        <w:pStyle w:val="Sansinterligne"/>
        <w:jc w:val="center"/>
      </w:pPr>
    </w:p>
    <w:p w:rsidR="008F1F90" w:rsidRDefault="008F1F90" w:rsidP="005F1C28">
      <w:pPr>
        <w:pStyle w:val="Sansinterligne"/>
        <w:jc w:val="center"/>
      </w:pPr>
    </w:p>
    <w:p w:rsidR="008F1F90" w:rsidRDefault="008F1F90" w:rsidP="005F1C28">
      <w:pPr>
        <w:pStyle w:val="Sansinterligne"/>
        <w:jc w:val="center"/>
      </w:pPr>
    </w:p>
    <w:p w:rsidR="008F1F90" w:rsidRDefault="008F1F90" w:rsidP="005F1C28">
      <w:pPr>
        <w:pStyle w:val="Sansinterligne"/>
        <w:jc w:val="center"/>
      </w:pPr>
    </w:p>
    <w:p w:rsidR="00666151" w:rsidRDefault="00666151" w:rsidP="005F1C28">
      <w:pPr>
        <w:pStyle w:val="Sansinterligne"/>
      </w:pPr>
      <w:bookmarkStart w:id="0" w:name="_GoBack"/>
      <w:bookmarkEnd w:id="0"/>
      <w:r w:rsidRPr="00AD4F47">
        <w:t>Nos méthodes de travail collaboratif, repose</w:t>
      </w:r>
      <w:r w:rsidR="005F1C28">
        <w:t>nt</w:t>
      </w:r>
      <w:r w:rsidRPr="00AD4F47">
        <w:t xml:space="preserve"> sur divers principes, dont notamment :</w:t>
      </w:r>
    </w:p>
    <w:p w:rsidR="005F1C28" w:rsidRPr="00AD4F47" w:rsidRDefault="005F1C28" w:rsidP="005F1C28">
      <w:pPr>
        <w:pStyle w:val="Sansinterligne"/>
      </w:pPr>
    </w:p>
    <w:p w:rsidR="00666151" w:rsidRPr="00AD4F47" w:rsidRDefault="005F1C28" w:rsidP="005F1C28">
      <w:pPr>
        <w:pStyle w:val="Sansinterligne"/>
      </w:pPr>
      <w:r>
        <w:t>-</w:t>
      </w:r>
      <w:r w:rsidR="00666151" w:rsidRPr="00AD4F47">
        <w:t>L’écoute du point de vue de l’ensemble des membres du projet</w:t>
      </w:r>
    </w:p>
    <w:p w:rsidR="00666151" w:rsidRPr="00AD4F47" w:rsidRDefault="005F1C28" w:rsidP="005F1C28">
      <w:pPr>
        <w:pStyle w:val="Sansinterligne"/>
      </w:pPr>
      <w:r>
        <w:t>-</w:t>
      </w:r>
      <w:r w:rsidR="00666151" w:rsidRPr="00AD4F47">
        <w:t>L’entraide entre les membres du groupe</w:t>
      </w:r>
    </w:p>
    <w:p w:rsidR="00666151" w:rsidRPr="00AD4F47" w:rsidRDefault="005F1C28" w:rsidP="005F1C28">
      <w:pPr>
        <w:pStyle w:val="Sansinterligne"/>
      </w:pPr>
      <w:r>
        <w:t>-</w:t>
      </w:r>
      <w:r w:rsidR="00666151" w:rsidRPr="00AD4F47">
        <w:t>Le respect du travail de l’autre</w:t>
      </w:r>
    </w:p>
    <w:p w:rsidR="00666151" w:rsidRPr="00AD4F47" w:rsidRDefault="005F1C28" w:rsidP="005F1C28">
      <w:pPr>
        <w:pStyle w:val="Sansinterligne"/>
      </w:pPr>
      <w:r>
        <w:t>-</w:t>
      </w:r>
      <w:r w:rsidR="00666151" w:rsidRPr="00AD4F47">
        <w:t xml:space="preserve">La </w:t>
      </w:r>
      <w:r>
        <w:t>né</w:t>
      </w:r>
      <w:r w:rsidRPr="00AD4F47">
        <w:t>cessité</w:t>
      </w:r>
      <w:r w:rsidR="00666151" w:rsidRPr="00AD4F47">
        <w:t xml:space="preserve"> du respect mutuelle des membres et un climat de collaboration sain dans l’équipe</w:t>
      </w:r>
    </w:p>
    <w:p w:rsidR="00666151" w:rsidRPr="00AD4F47" w:rsidRDefault="005F1C28" w:rsidP="005F1C28">
      <w:pPr>
        <w:pStyle w:val="Sansinterligne"/>
      </w:pPr>
      <w:r>
        <w:t>-Un suivi</w:t>
      </w:r>
      <w:r w:rsidR="00666151" w:rsidRPr="00AD4F47">
        <w:t xml:space="preserve"> le plus régulier possible du travail des autres membres du groupe</w:t>
      </w:r>
    </w:p>
    <w:p w:rsidR="00666151" w:rsidRPr="00AD4F47" w:rsidRDefault="005F1C28" w:rsidP="005F1C28">
      <w:pPr>
        <w:pStyle w:val="Sansinterligne"/>
      </w:pPr>
      <w:r>
        <w:t>-</w:t>
      </w:r>
      <w:r w:rsidR="00666151" w:rsidRPr="00AD4F47">
        <w:t>Une répartition des tâches adaptée aux compétences de chacun des membres du groupe</w:t>
      </w:r>
    </w:p>
    <w:p w:rsidR="00666151" w:rsidRPr="00AD4F47" w:rsidRDefault="005F1C28" w:rsidP="005F1C28">
      <w:pPr>
        <w:pStyle w:val="Sansinterligne"/>
      </w:pPr>
      <w:r>
        <w:t>-</w:t>
      </w:r>
      <w:r w:rsidR="00666151" w:rsidRPr="00AD4F47">
        <w:t>Une compréhension la plus totale du travail des autres membres du groupe</w:t>
      </w:r>
    </w:p>
    <w:p w:rsidR="00666151" w:rsidRPr="00AD4F47" w:rsidRDefault="005F1C28" w:rsidP="005F1C28">
      <w:pPr>
        <w:pStyle w:val="Sansinterligne"/>
      </w:pPr>
      <w:r>
        <w:t>-Un suivi</w:t>
      </w:r>
      <w:r w:rsidR="00666151" w:rsidRPr="00AD4F47">
        <w:t xml:space="preserve"> le plus régulier de l’avancée globale du projet, ainsi que du retard de certai</w:t>
      </w:r>
      <w:r w:rsidR="00AD4F47" w:rsidRPr="00AD4F47">
        <w:t>n</w:t>
      </w:r>
      <w:r w:rsidR="00666151" w:rsidRPr="00AD4F47">
        <w:t>s membres de l’équipe</w:t>
      </w:r>
    </w:p>
    <w:p w:rsidR="00666151" w:rsidRPr="00AD4F47" w:rsidRDefault="00666151" w:rsidP="005F1C28">
      <w:pPr>
        <w:pStyle w:val="Sansinterligne"/>
      </w:pPr>
    </w:p>
    <w:p w:rsidR="00AD4F47" w:rsidRDefault="00666151" w:rsidP="005F1C28">
      <w:pPr>
        <w:pStyle w:val="Sansinterligne"/>
      </w:pPr>
      <w:r w:rsidRPr="00AD4F47">
        <w:t xml:space="preserve">Pour ces différentes raisons, nous avons travaillés en constante et étroite collaboration, le développement de notre projet a était découpé en de multiples séances de développement (durant lesquelles nous étions en interaction constante soit à distance par l’intermédiaire d’outil de visio-conférence comme Skype ou bien tous ensemble dans une même salle). Durant chacune de ces séances, les membres de l’équipe travaillent dans un climat de confiance mutuelle et d’entraide sur les tâches qui leur sont attribués. </w:t>
      </w:r>
    </w:p>
    <w:p w:rsidR="008F1F90" w:rsidRPr="00AD4F47" w:rsidRDefault="008F1F90" w:rsidP="005F1C28">
      <w:pPr>
        <w:pStyle w:val="Sansinterligne"/>
      </w:pPr>
    </w:p>
    <w:p w:rsidR="00AD4F47" w:rsidRDefault="00666151" w:rsidP="005F1C28">
      <w:pPr>
        <w:pStyle w:val="Sansinterligne"/>
      </w:pPr>
      <w:r w:rsidRPr="00AD4F47">
        <w:t xml:space="preserve">A la fin de chaque séance, un bilan rapide est fait suivant le constat d’avancement du développement du projet, ainsi que suivant le ressenti de chacun des membres du groupe sur leur travail ou celui des autres durant la séance. En fonction de ce bilan, nous fixons les objectifs de la séance suivante ainsi que sa durée et sa date. Chacun étant responsable de son travail, il lui appartient de se donner « des devoirs » pour la séance suivante en </w:t>
      </w:r>
      <w:r w:rsidR="00AD4F47">
        <w:t xml:space="preserve">vue de maîtriser les notions </w:t>
      </w:r>
      <w:r w:rsidRPr="00AD4F47">
        <w:t>mise</w:t>
      </w:r>
      <w:r w:rsidR="00AD4F47">
        <w:t>s</w:t>
      </w:r>
      <w:r w:rsidRPr="00AD4F47">
        <w:t xml:space="preserve"> en pratique lors de la séance suivante. </w:t>
      </w:r>
    </w:p>
    <w:p w:rsidR="008F1F90" w:rsidRPr="00AD4F47" w:rsidRDefault="008F1F90" w:rsidP="005F1C28">
      <w:pPr>
        <w:pStyle w:val="Sansinterligne"/>
      </w:pPr>
    </w:p>
    <w:p w:rsidR="00666151" w:rsidRPr="00AD4F47" w:rsidRDefault="00AD4F47" w:rsidP="005F1C28">
      <w:pPr>
        <w:pStyle w:val="Sansinterligne"/>
      </w:pPr>
      <w:r w:rsidRPr="00AD4F47">
        <w:t>Si un membre du projet se distingue par son manque d’assiduité, d’investissement ou de travail personnel il est rappelé à l’ordre par le chef de projet. Ce dernier a également la responsabilité de fixer les ambitions du projet suivant les contraintes temporelles et humaines imposées au projet, il se doit également de veiller au respect des méthodes de travail collaboratif du groupe.</w:t>
      </w:r>
    </w:p>
    <w:p w:rsidR="00666151" w:rsidRPr="00AD4F47" w:rsidRDefault="00666151" w:rsidP="005F1C28">
      <w:pPr>
        <w:pStyle w:val="Sansinterligne"/>
      </w:pPr>
    </w:p>
    <w:p w:rsidR="00666151" w:rsidRPr="00AD4F47" w:rsidRDefault="00666151" w:rsidP="005F1C28">
      <w:pPr>
        <w:pStyle w:val="Sansinterligne"/>
      </w:pPr>
    </w:p>
    <w:sectPr w:rsidR="00666151" w:rsidRPr="00AD4F4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C28" w:rsidRDefault="005F1C28" w:rsidP="005F1C28">
      <w:pPr>
        <w:spacing w:after="0" w:line="240" w:lineRule="auto"/>
      </w:pPr>
      <w:r>
        <w:separator/>
      </w:r>
    </w:p>
  </w:endnote>
  <w:endnote w:type="continuationSeparator" w:id="0">
    <w:p w:rsidR="005F1C28" w:rsidRDefault="005F1C28" w:rsidP="005F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C28" w:rsidRDefault="005F1C28" w:rsidP="005F1C28">
      <w:pPr>
        <w:spacing w:after="0" w:line="240" w:lineRule="auto"/>
      </w:pPr>
      <w:r>
        <w:separator/>
      </w:r>
    </w:p>
  </w:footnote>
  <w:footnote w:type="continuationSeparator" w:id="0">
    <w:p w:rsidR="005F1C28" w:rsidRDefault="005F1C28" w:rsidP="005F1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C28" w:rsidRDefault="005F1C28" w:rsidP="005F1C28">
    <w:pPr>
      <w:pStyle w:val="En-tte"/>
      <w:tabs>
        <w:tab w:val="clear" w:pos="4536"/>
        <w:tab w:val="clear" w:pos="9072"/>
        <w:tab w:val="left" w:pos="7926"/>
      </w:tabs>
    </w:pPr>
    <w:r>
      <w:t xml:space="preserve">Virgil </w:t>
    </w:r>
    <w:proofErr w:type="spellStart"/>
    <w:r>
      <w:t>Bontempi</w:t>
    </w:r>
    <w:proofErr w:type="spellEnd"/>
    <w:r>
      <w:tab/>
      <w:t xml:space="preserve">      Groupe 1</w:t>
    </w:r>
  </w:p>
  <w:p w:rsidR="005F1C28" w:rsidRDefault="005F1C28">
    <w:pPr>
      <w:pStyle w:val="En-tte"/>
    </w:pPr>
    <w:r>
      <w:t xml:space="preserve">Faris </w:t>
    </w:r>
    <w:proofErr w:type="spellStart"/>
    <w:r>
      <w:t>Boulakhsoumi</w:t>
    </w:r>
    <w:proofErr w:type="spellEnd"/>
  </w:p>
  <w:p w:rsidR="005F1C28" w:rsidRDefault="005F1C28">
    <w:pPr>
      <w:pStyle w:val="En-tte"/>
    </w:pPr>
    <w:r>
      <w:t xml:space="preserve">Hector </w:t>
    </w:r>
    <w:proofErr w:type="spellStart"/>
    <w:r>
      <w:t>Barneoud</w:t>
    </w:r>
    <w:proofErr w:type="spellEnd"/>
  </w:p>
  <w:p w:rsidR="005F1C28" w:rsidRDefault="005F1C28">
    <w:pPr>
      <w:pStyle w:val="En-tte"/>
    </w:pPr>
    <w:r>
      <w:t>Maxime Cadet</w:t>
    </w:r>
  </w:p>
  <w:p w:rsidR="005F1C28" w:rsidRDefault="005F1C28">
    <w:pPr>
      <w:pStyle w:val="En-tte"/>
    </w:pPr>
    <w:r>
      <w:t xml:space="preserve">Antoine </w:t>
    </w:r>
    <w:proofErr w:type="spellStart"/>
    <w:r>
      <w:t>Poloce</w:t>
    </w:r>
    <w:proofErr w:type="spellEnd"/>
  </w:p>
  <w:p w:rsidR="005F1C28" w:rsidRDefault="005F1C2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D6702"/>
    <w:multiLevelType w:val="hybridMultilevel"/>
    <w:tmpl w:val="78DC1044"/>
    <w:lvl w:ilvl="0" w:tplc="F3A828E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51"/>
    <w:rsid w:val="00005D8D"/>
    <w:rsid w:val="00012B4F"/>
    <w:rsid w:val="000A5CA9"/>
    <w:rsid w:val="000D0F5B"/>
    <w:rsid w:val="001275FB"/>
    <w:rsid w:val="0018008A"/>
    <w:rsid w:val="001848CB"/>
    <w:rsid w:val="001D1029"/>
    <w:rsid w:val="001E18A0"/>
    <w:rsid w:val="001F7FDC"/>
    <w:rsid w:val="002A0C62"/>
    <w:rsid w:val="00354E3F"/>
    <w:rsid w:val="00363726"/>
    <w:rsid w:val="004A1CCE"/>
    <w:rsid w:val="004F12AE"/>
    <w:rsid w:val="00517C6D"/>
    <w:rsid w:val="005F1C28"/>
    <w:rsid w:val="00643449"/>
    <w:rsid w:val="00666151"/>
    <w:rsid w:val="006664AF"/>
    <w:rsid w:val="006C31A9"/>
    <w:rsid w:val="006C4265"/>
    <w:rsid w:val="00896FCA"/>
    <w:rsid w:val="008F1F90"/>
    <w:rsid w:val="0093049D"/>
    <w:rsid w:val="00AD4F47"/>
    <w:rsid w:val="00B74F50"/>
    <w:rsid w:val="00C95FCF"/>
    <w:rsid w:val="00CF3367"/>
    <w:rsid w:val="00CF3525"/>
    <w:rsid w:val="00D01B1E"/>
    <w:rsid w:val="00D23471"/>
    <w:rsid w:val="00D70EDA"/>
    <w:rsid w:val="00D77035"/>
    <w:rsid w:val="00DF58DA"/>
    <w:rsid w:val="00E126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6151"/>
    <w:pPr>
      <w:ind w:left="720"/>
      <w:contextualSpacing/>
    </w:pPr>
  </w:style>
  <w:style w:type="paragraph" w:styleId="Sansinterligne">
    <w:name w:val="No Spacing"/>
    <w:uiPriority w:val="1"/>
    <w:qFormat/>
    <w:rsid w:val="005F1C28"/>
    <w:pPr>
      <w:spacing w:after="0" w:line="240" w:lineRule="auto"/>
    </w:pPr>
  </w:style>
  <w:style w:type="paragraph" w:styleId="En-tte">
    <w:name w:val="header"/>
    <w:basedOn w:val="Normal"/>
    <w:link w:val="En-tteCar"/>
    <w:uiPriority w:val="99"/>
    <w:unhideWhenUsed/>
    <w:rsid w:val="005F1C28"/>
    <w:pPr>
      <w:tabs>
        <w:tab w:val="center" w:pos="4536"/>
        <w:tab w:val="right" w:pos="9072"/>
      </w:tabs>
      <w:spacing w:after="0" w:line="240" w:lineRule="auto"/>
    </w:pPr>
  </w:style>
  <w:style w:type="character" w:customStyle="1" w:styleId="En-tteCar">
    <w:name w:val="En-tête Car"/>
    <w:basedOn w:val="Policepardfaut"/>
    <w:link w:val="En-tte"/>
    <w:uiPriority w:val="99"/>
    <w:rsid w:val="005F1C28"/>
  </w:style>
  <w:style w:type="paragraph" w:styleId="Pieddepage">
    <w:name w:val="footer"/>
    <w:basedOn w:val="Normal"/>
    <w:link w:val="PieddepageCar"/>
    <w:uiPriority w:val="99"/>
    <w:unhideWhenUsed/>
    <w:rsid w:val="005F1C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C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6151"/>
    <w:pPr>
      <w:ind w:left="720"/>
      <w:contextualSpacing/>
    </w:pPr>
  </w:style>
  <w:style w:type="paragraph" w:styleId="Sansinterligne">
    <w:name w:val="No Spacing"/>
    <w:uiPriority w:val="1"/>
    <w:qFormat/>
    <w:rsid w:val="005F1C28"/>
    <w:pPr>
      <w:spacing w:after="0" w:line="240" w:lineRule="auto"/>
    </w:pPr>
  </w:style>
  <w:style w:type="paragraph" w:styleId="En-tte">
    <w:name w:val="header"/>
    <w:basedOn w:val="Normal"/>
    <w:link w:val="En-tteCar"/>
    <w:uiPriority w:val="99"/>
    <w:unhideWhenUsed/>
    <w:rsid w:val="005F1C28"/>
    <w:pPr>
      <w:tabs>
        <w:tab w:val="center" w:pos="4536"/>
        <w:tab w:val="right" w:pos="9072"/>
      </w:tabs>
      <w:spacing w:after="0" w:line="240" w:lineRule="auto"/>
    </w:pPr>
  </w:style>
  <w:style w:type="character" w:customStyle="1" w:styleId="En-tteCar">
    <w:name w:val="En-tête Car"/>
    <w:basedOn w:val="Policepardfaut"/>
    <w:link w:val="En-tte"/>
    <w:uiPriority w:val="99"/>
    <w:rsid w:val="005F1C28"/>
  </w:style>
  <w:style w:type="paragraph" w:styleId="Pieddepage">
    <w:name w:val="footer"/>
    <w:basedOn w:val="Normal"/>
    <w:link w:val="PieddepageCar"/>
    <w:uiPriority w:val="99"/>
    <w:unhideWhenUsed/>
    <w:rsid w:val="005F1C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84E96993</Template>
  <TotalTime>1</TotalTime>
  <Pages>1</Pages>
  <Words>332</Words>
  <Characters>1829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Inconnu</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Inconnu</dc:creator>
  <cp:lastModifiedBy>Administrator</cp:lastModifiedBy>
  <cp:revision>2</cp:revision>
  <dcterms:created xsi:type="dcterms:W3CDTF">2015-06-10T07:16:00Z</dcterms:created>
  <dcterms:modified xsi:type="dcterms:W3CDTF">2015-06-10T07:16:00Z</dcterms:modified>
</cp:coreProperties>
</file>