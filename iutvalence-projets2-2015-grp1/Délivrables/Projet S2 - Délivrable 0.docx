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1FF" w:rsidRPr="002C2C9B" w:rsidRDefault="002C2C9B" w:rsidP="000F7952">
      <w:r w:rsidRPr="002C2C9B">
        <w:rPr>
          <w:b/>
        </w:rPr>
        <w:t>BARNEOUD Hector</w:t>
      </w:r>
      <w:r>
        <w:rPr>
          <w:b/>
        </w:rPr>
        <w:tab/>
      </w:r>
      <w:r w:rsidR="000F7952">
        <w:rPr>
          <w:b/>
        </w:rPr>
        <w:t xml:space="preserve">    </w:t>
      </w:r>
      <w:r>
        <w:rPr>
          <w:b/>
        </w:rPr>
        <w:tab/>
      </w:r>
      <w:r w:rsidR="000F7952">
        <w:rPr>
          <w:b/>
        </w:rPr>
        <w:t xml:space="preserve"> </w:t>
      </w:r>
      <w:r>
        <w:rPr>
          <w:b/>
        </w:rPr>
        <w:tab/>
      </w:r>
      <w:r>
        <w:rPr>
          <w:b/>
        </w:rPr>
        <w:tab/>
      </w:r>
      <w:r>
        <w:rPr>
          <w:b/>
        </w:rPr>
        <w:tab/>
      </w:r>
      <w:r>
        <w:rPr>
          <w:b/>
        </w:rPr>
        <w:tab/>
      </w:r>
      <w:r w:rsidR="000F7952">
        <w:rPr>
          <w:b/>
        </w:rPr>
        <w:t xml:space="preserve">         </w:t>
      </w:r>
      <w:r>
        <w:t>Année Universitaire 2014 – 2015</w:t>
      </w:r>
    </w:p>
    <w:p w:rsidR="002C2C9B" w:rsidRDefault="00770C26" w:rsidP="00770C26">
      <w:r>
        <w:t>BOULAKSOUMI Faris</w:t>
      </w:r>
      <w:r>
        <w:tab/>
      </w:r>
      <w:r>
        <w:tab/>
        <w:t xml:space="preserve">        </w:t>
      </w:r>
      <w:r w:rsidR="002C2C9B" w:rsidRPr="000F7952">
        <w:rPr>
          <w:sz w:val="24"/>
          <w:szCs w:val="24"/>
          <w:u w:val="single"/>
        </w:rPr>
        <w:t>Projet S2</w:t>
      </w:r>
      <w:r>
        <w:rPr>
          <w:sz w:val="24"/>
          <w:szCs w:val="24"/>
          <w:u w:val="single"/>
        </w:rPr>
        <w:t> : DELIVRABLE 0</w:t>
      </w:r>
      <w:r w:rsidR="000F7952">
        <w:tab/>
      </w:r>
      <w:r w:rsidR="002C2C9B">
        <w:tab/>
      </w:r>
      <w:r>
        <w:t xml:space="preserve">         </w:t>
      </w:r>
      <w:r w:rsidR="000F7952">
        <w:t xml:space="preserve"> </w:t>
      </w:r>
      <w:r>
        <w:t xml:space="preserve">              </w:t>
      </w:r>
      <w:r w:rsidR="002C2C9B">
        <w:t>IUT De VALENCE</w:t>
      </w:r>
    </w:p>
    <w:p w:rsidR="002C2C9B" w:rsidRDefault="002C2C9B" w:rsidP="00770C26">
      <w:r>
        <w:t>BONTEMPI Virgil</w:t>
      </w:r>
      <w:r>
        <w:tab/>
      </w:r>
      <w:r>
        <w:tab/>
      </w:r>
      <w:r>
        <w:tab/>
      </w:r>
      <w:r>
        <w:tab/>
      </w:r>
      <w:r>
        <w:tab/>
      </w:r>
      <w:r>
        <w:tab/>
      </w:r>
      <w:r>
        <w:tab/>
      </w:r>
      <w:r>
        <w:tab/>
      </w:r>
      <w:r w:rsidR="000F7952">
        <w:t xml:space="preserve">                   Semestre 2</w:t>
      </w:r>
    </w:p>
    <w:p w:rsidR="002C2C9B" w:rsidRDefault="002C2C9B">
      <w:r>
        <w:t>CADET Maxime</w:t>
      </w:r>
    </w:p>
    <w:p w:rsidR="00770C26" w:rsidRDefault="000F7952">
      <w:r>
        <w:t>POLOCE Antoine</w:t>
      </w:r>
    </w:p>
    <w:p w:rsidR="002C2C9B" w:rsidRDefault="002C2C9B"/>
    <w:p w:rsidR="002C2C9B" w:rsidRDefault="002C2C9B">
      <w:r w:rsidRPr="000F7952">
        <w:rPr>
          <w:u w:val="single"/>
        </w:rPr>
        <w:t>Sujet :</w:t>
      </w:r>
      <w:r>
        <w:t xml:space="preserve"> développement d’un  système de pointage de présence des étudiants</w:t>
      </w:r>
    </w:p>
    <w:p w:rsidR="000F7952" w:rsidRDefault="000F7952">
      <w:bookmarkStart w:id="0" w:name="_GoBack"/>
      <w:bookmarkEnd w:id="0"/>
    </w:p>
    <w:p w:rsidR="002C2C9B" w:rsidRPr="000F7952" w:rsidRDefault="002C2C9B">
      <w:pPr>
        <w:rPr>
          <w:u w:val="single"/>
        </w:rPr>
      </w:pPr>
      <w:r w:rsidRPr="000F7952">
        <w:rPr>
          <w:u w:val="single"/>
        </w:rPr>
        <w:t>Composition de l’équipe :</w:t>
      </w:r>
    </w:p>
    <w:p w:rsidR="002C2C9B" w:rsidRPr="000F7952" w:rsidRDefault="002C2C9B">
      <w:pPr>
        <w:rPr>
          <w:b/>
        </w:rPr>
      </w:pPr>
      <w:r w:rsidRPr="000F7952">
        <w:rPr>
          <w:b/>
        </w:rPr>
        <w:t>BARNEOUD Hector : Développeur, Chef de projet</w:t>
      </w:r>
    </w:p>
    <w:p w:rsidR="002C2C9B" w:rsidRDefault="002C2C9B">
      <w:r>
        <w:t>BOULAKSOUMI Faris : Développeur</w:t>
      </w:r>
    </w:p>
    <w:p w:rsidR="00212932" w:rsidRDefault="002C2C9B">
      <w:r>
        <w:t>BONTEMPI Virgil : Dé</w:t>
      </w:r>
      <w:r w:rsidR="00212932">
        <w:t>veloppeur</w:t>
      </w:r>
    </w:p>
    <w:p w:rsidR="00212932" w:rsidRDefault="00212932">
      <w:r>
        <w:t>CADET Maxime : Développeur</w:t>
      </w:r>
    </w:p>
    <w:p w:rsidR="000F7952" w:rsidRDefault="000F7952" w:rsidP="000F7952">
      <w:r>
        <w:t>POLOCE Antoine : Développeur</w:t>
      </w:r>
    </w:p>
    <w:p w:rsidR="00212932" w:rsidRDefault="00212932"/>
    <w:p w:rsidR="000F7952" w:rsidRPr="000F7952" w:rsidRDefault="000F7952">
      <w:pPr>
        <w:rPr>
          <w:sz w:val="24"/>
          <w:szCs w:val="24"/>
        </w:rPr>
      </w:pPr>
    </w:p>
    <w:p w:rsidR="00212932" w:rsidRPr="000F7952" w:rsidRDefault="00212932">
      <w:pPr>
        <w:rPr>
          <w:b/>
          <w:sz w:val="24"/>
          <w:szCs w:val="24"/>
          <w:u w:val="single"/>
        </w:rPr>
      </w:pPr>
      <w:r w:rsidRPr="000F7952">
        <w:rPr>
          <w:b/>
          <w:sz w:val="24"/>
          <w:szCs w:val="24"/>
          <w:u w:val="single"/>
        </w:rPr>
        <w:t>Description du projet :</w:t>
      </w:r>
    </w:p>
    <w:p w:rsidR="000F7952" w:rsidRDefault="000F7952" w:rsidP="000F7952">
      <w:pPr>
        <w:rPr>
          <w:b/>
          <w:sz w:val="24"/>
          <w:szCs w:val="24"/>
          <w:u w:val="single"/>
        </w:rPr>
      </w:pPr>
      <w:r w:rsidRPr="000F7952">
        <w:rPr>
          <w:b/>
          <w:sz w:val="24"/>
          <w:szCs w:val="24"/>
          <w:u w:val="single"/>
        </w:rPr>
        <w:t>Note i</w:t>
      </w:r>
      <w:r>
        <w:rPr>
          <w:b/>
          <w:sz w:val="24"/>
          <w:szCs w:val="24"/>
          <w:u w:val="single"/>
        </w:rPr>
        <w:t>dée :</w:t>
      </w:r>
    </w:p>
    <w:p w:rsidR="000F7952" w:rsidRPr="000F7952" w:rsidRDefault="00212932" w:rsidP="000F7952">
      <w:pPr>
        <w:ind w:firstLine="708"/>
        <w:rPr>
          <w:b/>
          <w:sz w:val="24"/>
          <w:szCs w:val="24"/>
          <w:u w:val="single"/>
        </w:rPr>
      </w:pPr>
      <w:r w:rsidRPr="000F7952">
        <w:rPr>
          <w:sz w:val="24"/>
          <w:szCs w:val="24"/>
        </w:rPr>
        <w:t>Afin de lutter contre l’absentéisme des étudiants, nous souhait</w:t>
      </w:r>
      <w:r w:rsidR="000F7952" w:rsidRPr="000F7952">
        <w:rPr>
          <w:sz w:val="24"/>
          <w:szCs w:val="24"/>
        </w:rPr>
        <w:t>eri</w:t>
      </w:r>
      <w:r w:rsidRPr="000F7952">
        <w:rPr>
          <w:sz w:val="24"/>
          <w:szCs w:val="24"/>
        </w:rPr>
        <w:t xml:space="preserve">ons réaliser un système simple, rapide et fiable </w:t>
      </w:r>
      <w:r w:rsidR="000F7952" w:rsidRPr="000F7952">
        <w:rPr>
          <w:sz w:val="24"/>
          <w:szCs w:val="24"/>
        </w:rPr>
        <w:t>nécessitant un faible</w:t>
      </w:r>
      <w:r w:rsidRPr="000F7952">
        <w:rPr>
          <w:sz w:val="24"/>
          <w:szCs w:val="24"/>
        </w:rPr>
        <w:t xml:space="preserve"> coût</w:t>
      </w:r>
      <w:r w:rsidR="000F7952" w:rsidRPr="000F7952">
        <w:rPr>
          <w:sz w:val="24"/>
          <w:szCs w:val="24"/>
        </w:rPr>
        <w:t>. Ce système aurait la capacité</w:t>
      </w:r>
      <w:r w:rsidRPr="000F7952">
        <w:rPr>
          <w:sz w:val="24"/>
          <w:szCs w:val="24"/>
        </w:rPr>
        <w:t xml:space="preserve"> de </w:t>
      </w:r>
      <w:r w:rsidR="000F7952" w:rsidRPr="000F7952">
        <w:rPr>
          <w:sz w:val="24"/>
          <w:szCs w:val="24"/>
        </w:rPr>
        <w:t>valider</w:t>
      </w:r>
      <w:r w:rsidR="006660D3" w:rsidRPr="000F7952">
        <w:rPr>
          <w:sz w:val="24"/>
          <w:szCs w:val="24"/>
        </w:rPr>
        <w:t xml:space="preserve"> la présen</w:t>
      </w:r>
      <w:r w:rsidR="009605E3" w:rsidRPr="000F7952">
        <w:rPr>
          <w:sz w:val="24"/>
          <w:szCs w:val="24"/>
        </w:rPr>
        <w:t>ce des étudiants</w:t>
      </w:r>
      <w:r w:rsidR="000F7952" w:rsidRPr="000F7952">
        <w:rPr>
          <w:sz w:val="24"/>
          <w:szCs w:val="24"/>
        </w:rPr>
        <w:t xml:space="preserve"> en cours,</w:t>
      </w:r>
      <w:r w:rsidR="009605E3" w:rsidRPr="000F7952">
        <w:rPr>
          <w:sz w:val="24"/>
          <w:szCs w:val="24"/>
        </w:rPr>
        <w:t xml:space="preserve"> selon leur emploi du temps et d’</w:t>
      </w:r>
      <w:r w:rsidR="000F7952" w:rsidRPr="000F7952">
        <w:rPr>
          <w:sz w:val="24"/>
          <w:szCs w:val="24"/>
        </w:rPr>
        <w:t xml:space="preserve">en </w:t>
      </w:r>
      <w:r w:rsidR="009605E3" w:rsidRPr="000F7952">
        <w:rPr>
          <w:sz w:val="24"/>
          <w:szCs w:val="24"/>
        </w:rPr>
        <w:t>informer le</w:t>
      </w:r>
      <w:r w:rsidR="000F7952" w:rsidRPr="000F7952">
        <w:rPr>
          <w:sz w:val="24"/>
          <w:szCs w:val="24"/>
        </w:rPr>
        <w:t>s équipes de suivis de scolarité.</w:t>
      </w:r>
    </w:p>
    <w:p w:rsidR="000F7952" w:rsidRDefault="009605E3" w:rsidP="000F7952">
      <w:pPr>
        <w:ind w:firstLine="708"/>
        <w:rPr>
          <w:sz w:val="24"/>
          <w:szCs w:val="24"/>
        </w:rPr>
      </w:pPr>
      <w:r w:rsidRPr="000F7952">
        <w:rPr>
          <w:sz w:val="24"/>
          <w:szCs w:val="24"/>
        </w:rPr>
        <w:t xml:space="preserve">Nous envisageons une solution simple et efficace consistant à </w:t>
      </w:r>
      <w:r w:rsidR="000F7952" w:rsidRPr="000F7952">
        <w:rPr>
          <w:sz w:val="24"/>
          <w:szCs w:val="24"/>
        </w:rPr>
        <w:t>scanner</w:t>
      </w:r>
      <w:r w:rsidRPr="000F7952">
        <w:rPr>
          <w:sz w:val="24"/>
          <w:szCs w:val="24"/>
        </w:rPr>
        <w:t xml:space="preserve"> le code bar déjà existant sur les cartes d’étudiants </w:t>
      </w:r>
      <w:r w:rsidR="000F7952" w:rsidRPr="000F7952">
        <w:rPr>
          <w:sz w:val="24"/>
          <w:szCs w:val="24"/>
        </w:rPr>
        <w:t>à l’entrée de chaque salle.</w:t>
      </w:r>
    </w:p>
    <w:p w:rsidR="000F7952" w:rsidRDefault="000F7952" w:rsidP="000F7952">
      <w:pPr>
        <w:ind w:firstLine="708"/>
        <w:rPr>
          <w:sz w:val="24"/>
          <w:szCs w:val="24"/>
        </w:rPr>
      </w:pPr>
      <w:r w:rsidRPr="000F7952">
        <w:rPr>
          <w:sz w:val="24"/>
          <w:szCs w:val="24"/>
        </w:rPr>
        <w:t>En se rendant à son cours, l’étudiant concerné scanne sa carte étudiant, ce qui validera sa présence sur une liste ou une base de données locale. Tout ceci sera logé sur une application, consultable par le corps enseignant pouvant ainsi vérifier si tous les étudiants étant censés être présents aux cours le sont réellement.</w:t>
      </w:r>
    </w:p>
    <w:p w:rsidR="000F7952" w:rsidRDefault="000F7952" w:rsidP="000F7952">
      <w:pPr>
        <w:ind w:firstLine="708"/>
        <w:rPr>
          <w:sz w:val="24"/>
          <w:szCs w:val="24"/>
        </w:rPr>
      </w:pPr>
    </w:p>
    <w:p w:rsidR="000F7952" w:rsidRDefault="000F7952" w:rsidP="000F7952">
      <w:pPr>
        <w:ind w:firstLine="708"/>
        <w:rPr>
          <w:sz w:val="24"/>
          <w:szCs w:val="24"/>
        </w:rPr>
      </w:pPr>
      <w:r>
        <w:rPr>
          <w:sz w:val="24"/>
          <w:szCs w:val="24"/>
        </w:rPr>
        <w:lastRenderedPageBreak/>
        <w:t>A</w:t>
      </w:r>
      <w:r w:rsidR="00ED626F" w:rsidRPr="000F7952">
        <w:rPr>
          <w:sz w:val="24"/>
          <w:szCs w:val="24"/>
        </w:rPr>
        <w:t>ttention</w:t>
      </w:r>
      <w:r>
        <w:rPr>
          <w:sz w:val="24"/>
          <w:szCs w:val="24"/>
        </w:rPr>
        <w:t>,</w:t>
      </w:r>
      <w:r w:rsidR="00ED626F" w:rsidRPr="000F7952">
        <w:rPr>
          <w:sz w:val="24"/>
          <w:szCs w:val="24"/>
        </w:rPr>
        <w:t xml:space="preserve"> ceci est une description très conceptue</w:t>
      </w:r>
      <w:r>
        <w:rPr>
          <w:sz w:val="24"/>
          <w:szCs w:val="24"/>
        </w:rPr>
        <w:t>l</w:t>
      </w:r>
      <w:r w:rsidR="00ED626F" w:rsidRPr="000F7952">
        <w:rPr>
          <w:sz w:val="24"/>
          <w:szCs w:val="24"/>
        </w:rPr>
        <w:t>l</w:t>
      </w:r>
      <w:r>
        <w:rPr>
          <w:sz w:val="24"/>
          <w:szCs w:val="24"/>
        </w:rPr>
        <w:t>e</w:t>
      </w:r>
      <w:r w:rsidR="00ED626F" w:rsidRPr="000F7952">
        <w:rPr>
          <w:sz w:val="24"/>
          <w:szCs w:val="24"/>
        </w:rPr>
        <w:t xml:space="preserve"> </w:t>
      </w:r>
      <w:r>
        <w:rPr>
          <w:sz w:val="24"/>
          <w:szCs w:val="24"/>
        </w:rPr>
        <w:t>de notre projet, sans détaill</w:t>
      </w:r>
      <w:r w:rsidR="00ED626F" w:rsidRPr="000F7952">
        <w:rPr>
          <w:sz w:val="24"/>
          <w:szCs w:val="24"/>
        </w:rPr>
        <w:t>e</w:t>
      </w:r>
      <w:r>
        <w:rPr>
          <w:sz w:val="24"/>
          <w:szCs w:val="24"/>
        </w:rPr>
        <w:t>r</w:t>
      </w:r>
      <w:r w:rsidR="00ED626F" w:rsidRPr="000F7952">
        <w:rPr>
          <w:sz w:val="24"/>
          <w:szCs w:val="24"/>
        </w:rPr>
        <w:t xml:space="preserve"> les règles de fonctionnement </w:t>
      </w:r>
      <w:r>
        <w:rPr>
          <w:sz w:val="24"/>
          <w:szCs w:val="24"/>
        </w:rPr>
        <w:t>de façon approfondie.</w:t>
      </w:r>
    </w:p>
    <w:p w:rsidR="002C2C9B" w:rsidRDefault="00ED626F" w:rsidP="000F7952">
      <w:pPr>
        <w:ind w:firstLine="708"/>
        <w:rPr>
          <w:sz w:val="24"/>
          <w:szCs w:val="24"/>
        </w:rPr>
      </w:pPr>
      <w:r w:rsidRPr="000F7952">
        <w:rPr>
          <w:sz w:val="24"/>
          <w:szCs w:val="24"/>
        </w:rPr>
        <w:t xml:space="preserve"> Le système </w:t>
      </w:r>
      <w:r w:rsidR="000F7952">
        <w:rPr>
          <w:sz w:val="24"/>
          <w:szCs w:val="24"/>
        </w:rPr>
        <w:t>serait doté</w:t>
      </w:r>
      <w:r w:rsidRPr="000F7952">
        <w:rPr>
          <w:sz w:val="24"/>
          <w:szCs w:val="24"/>
        </w:rPr>
        <w:t xml:space="preserve"> l’architecture suivante : un le</w:t>
      </w:r>
      <w:r w:rsidR="00B208AA" w:rsidRPr="000F7952">
        <w:rPr>
          <w:sz w:val="24"/>
          <w:szCs w:val="24"/>
        </w:rPr>
        <w:t>cteur de code bar</w:t>
      </w:r>
      <w:r w:rsidR="000F7952">
        <w:rPr>
          <w:sz w:val="24"/>
          <w:szCs w:val="24"/>
        </w:rPr>
        <w:t xml:space="preserve"> sous forme d’une douchette (on suppose</w:t>
      </w:r>
      <w:r w:rsidR="00B208AA" w:rsidRPr="000F7952">
        <w:rPr>
          <w:sz w:val="24"/>
          <w:szCs w:val="24"/>
        </w:rPr>
        <w:t xml:space="preserve"> que chaque salle dispose de son propre lecte</w:t>
      </w:r>
      <w:r w:rsidR="000F7952">
        <w:rPr>
          <w:sz w:val="24"/>
          <w:szCs w:val="24"/>
        </w:rPr>
        <w:t xml:space="preserve">ur) relié (via liaison série </w:t>
      </w:r>
      <w:r w:rsidR="00B208AA" w:rsidRPr="000F7952">
        <w:rPr>
          <w:sz w:val="24"/>
          <w:szCs w:val="24"/>
        </w:rPr>
        <w:t xml:space="preserve">type RS232) à une carte électronique comportant un microcontrôleur (pour notre prototype </w:t>
      </w:r>
      <w:r w:rsidR="000F7952">
        <w:rPr>
          <w:sz w:val="24"/>
          <w:szCs w:val="24"/>
        </w:rPr>
        <w:t xml:space="preserve">ce sera probablement une carte </w:t>
      </w:r>
      <w:proofErr w:type="spellStart"/>
      <w:r w:rsidR="000F7952">
        <w:rPr>
          <w:sz w:val="24"/>
          <w:szCs w:val="24"/>
        </w:rPr>
        <w:t>A</w:t>
      </w:r>
      <w:r w:rsidR="00B208AA" w:rsidRPr="000F7952">
        <w:rPr>
          <w:sz w:val="24"/>
          <w:szCs w:val="24"/>
        </w:rPr>
        <w:t>rduino</w:t>
      </w:r>
      <w:proofErr w:type="spellEnd"/>
      <w:r w:rsidR="00B208AA" w:rsidRPr="000F7952">
        <w:rPr>
          <w:sz w:val="24"/>
          <w:szCs w:val="24"/>
        </w:rPr>
        <w:t xml:space="preserve"> de type AVR)</w:t>
      </w:r>
      <w:r w:rsidR="000F7952">
        <w:rPr>
          <w:sz w:val="24"/>
          <w:szCs w:val="24"/>
        </w:rPr>
        <w:t>. Cette carte</w:t>
      </w:r>
      <w:r w:rsidR="00B208AA" w:rsidRPr="000F7952">
        <w:rPr>
          <w:sz w:val="24"/>
          <w:szCs w:val="24"/>
        </w:rPr>
        <w:t xml:space="preserve"> se charge du traitement de la valeur brute renvoy</w:t>
      </w:r>
      <w:r w:rsidR="000F7952">
        <w:rPr>
          <w:sz w:val="24"/>
          <w:szCs w:val="24"/>
        </w:rPr>
        <w:t>ée par le lecteur de code barre.</w:t>
      </w:r>
      <w:r w:rsidR="00B208AA" w:rsidRPr="000F7952">
        <w:rPr>
          <w:sz w:val="24"/>
          <w:szCs w:val="24"/>
        </w:rPr>
        <w:t xml:space="preserve"> </w:t>
      </w:r>
      <w:r w:rsidR="000F7952">
        <w:rPr>
          <w:sz w:val="24"/>
          <w:szCs w:val="24"/>
        </w:rPr>
        <w:t>Elle sera</w:t>
      </w:r>
      <w:r w:rsidR="00B208AA" w:rsidRPr="000F7952">
        <w:rPr>
          <w:sz w:val="24"/>
          <w:szCs w:val="24"/>
        </w:rPr>
        <w:t xml:space="preserve"> relié à une platine linux (via liaison série de type USB) qui embarque un système linux (pro</w:t>
      </w:r>
      <w:r w:rsidR="000F7952">
        <w:rPr>
          <w:sz w:val="24"/>
          <w:szCs w:val="24"/>
        </w:rPr>
        <w:t xml:space="preserve">bablement Debian) avec un SGBDD. Le rôle de cette dernière sera </w:t>
      </w:r>
      <w:r w:rsidR="00B208AA" w:rsidRPr="000F7952">
        <w:rPr>
          <w:sz w:val="24"/>
          <w:szCs w:val="24"/>
        </w:rPr>
        <w:t xml:space="preserve">de trouver le nom de l’étudiant dans la BDD </w:t>
      </w:r>
      <w:r w:rsidR="000F7952">
        <w:rPr>
          <w:sz w:val="24"/>
          <w:szCs w:val="24"/>
        </w:rPr>
        <w:t>en fonction</w:t>
      </w:r>
      <w:r w:rsidR="00B208AA" w:rsidRPr="000F7952">
        <w:rPr>
          <w:sz w:val="24"/>
          <w:szCs w:val="24"/>
        </w:rPr>
        <w:t xml:space="preserve"> du code barre</w:t>
      </w:r>
      <w:r w:rsidR="00B12200" w:rsidRPr="000F7952">
        <w:rPr>
          <w:sz w:val="24"/>
          <w:szCs w:val="24"/>
        </w:rPr>
        <w:t xml:space="preserve"> pour ensuite </w:t>
      </w:r>
      <w:r w:rsidR="000F7952">
        <w:rPr>
          <w:sz w:val="24"/>
          <w:szCs w:val="24"/>
        </w:rPr>
        <w:t xml:space="preserve">valider, ou non, la présence </w:t>
      </w:r>
      <w:r w:rsidR="00B12200" w:rsidRPr="000F7952">
        <w:rPr>
          <w:sz w:val="24"/>
          <w:szCs w:val="24"/>
        </w:rPr>
        <w:t xml:space="preserve">l’étudiant toto à cette </w:t>
      </w:r>
      <w:r w:rsidR="000F7952">
        <w:rPr>
          <w:sz w:val="24"/>
          <w:szCs w:val="24"/>
        </w:rPr>
        <w:t>l’heure ‘h’</w:t>
      </w:r>
      <w:r w:rsidR="00B12200" w:rsidRPr="000F7952">
        <w:rPr>
          <w:sz w:val="24"/>
          <w:szCs w:val="24"/>
        </w:rPr>
        <w:t xml:space="preserve"> dans </w:t>
      </w:r>
      <w:r w:rsidR="000F7952">
        <w:rPr>
          <w:sz w:val="24"/>
          <w:szCs w:val="24"/>
        </w:rPr>
        <w:t>la</w:t>
      </w:r>
      <w:r w:rsidR="00B12200" w:rsidRPr="000F7952">
        <w:rPr>
          <w:sz w:val="24"/>
          <w:szCs w:val="24"/>
        </w:rPr>
        <w:t xml:space="preserve"> salle </w:t>
      </w:r>
      <w:r w:rsidR="000F7952">
        <w:rPr>
          <w:sz w:val="24"/>
          <w:szCs w:val="24"/>
        </w:rPr>
        <w:t>‘s’</w:t>
      </w:r>
      <w:r w:rsidR="00B12200" w:rsidRPr="000F7952">
        <w:rPr>
          <w:sz w:val="24"/>
          <w:szCs w:val="24"/>
        </w:rPr>
        <w:t xml:space="preserve">. La platine linux enregistre les statistiques en BDD qui sont ensuite </w:t>
      </w:r>
      <w:r w:rsidR="000F7952">
        <w:rPr>
          <w:sz w:val="24"/>
          <w:szCs w:val="24"/>
        </w:rPr>
        <w:t>retournées sous forme de liste séparant les élèves « validés » de ceux dont la carte n’aura pas été scannée.</w:t>
      </w:r>
    </w:p>
    <w:p w:rsidR="000F7952" w:rsidRPr="000F7952" w:rsidRDefault="000F7952" w:rsidP="000F7952">
      <w:pPr>
        <w:ind w:firstLine="708"/>
        <w:rPr>
          <w:sz w:val="24"/>
          <w:szCs w:val="24"/>
        </w:rPr>
      </w:pPr>
      <w:r>
        <w:rPr>
          <w:sz w:val="24"/>
          <w:szCs w:val="24"/>
        </w:rPr>
        <w:t>Si l’élève toto oublie sa carte, un système de saisie manuelle peut être envisagé pour palier à ce genre de problème.</w:t>
      </w:r>
    </w:p>
    <w:p w:rsidR="00B12200" w:rsidRPr="000F7952" w:rsidRDefault="00B12200">
      <w:pPr>
        <w:rPr>
          <w:sz w:val="24"/>
          <w:szCs w:val="24"/>
        </w:rPr>
      </w:pPr>
    </w:p>
    <w:p w:rsidR="000F7952" w:rsidRDefault="00B12200">
      <w:pPr>
        <w:rPr>
          <w:sz w:val="24"/>
          <w:szCs w:val="24"/>
        </w:rPr>
      </w:pPr>
      <w:r w:rsidRPr="000F7952">
        <w:rPr>
          <w:b/>
          <w:sz w:val="24"/>
          <w:szCs w:val="24"/>
          <w:u w:val="single"/>
        </w:rPr>
        <w:t>Résultat att</w:t>
      </w:r>
      <w:r w:rsidR="000F7952" w:rsidRPr="000F7952">
        <w:rPr>
          <w:b/>
          <w:sz w:val="24"/>
          <w:szCs w:val="24"/>
          <w:u w:val="single"/>
        </w:rPr>
        <w:t>endu :</w:t>
      </w:r>
    </w:p>
    <w:p w:rsidR="00B12200" w:rsidRDefault="000F7952" w:rsidP="000F7952">
      <w:pPr>
        <w:ind w:firstLine="708"/>
        <w:rPr>
          <w:sz w:val="24"/>
          <w:szCs w:val="24"/>
        </w:rPr>
      </w:pPr>
      <w:r>
        <w:rPr>
          <w:sz w:val="24"/>
          <w:szCs w:val="24"/>
        </w:rPr>
        <w:t>Un prototype fonctionnel.</w:t>
      </w:r>
    </w:p>
    <w:p w:rsidR="000F7952" w:rsidRDefault="000F7952">
      <w:pPr>
        <w:rPr>
          <w:sz w:val="24"/>
          <w:szCs w:val="24"/>
        </w:rPr>
      </w:pPr>
    </w:p>
    <w:p w:rsidR="000F7952" w:rsidRDefault="000F7952">
      <w:pPr>
        <w:rPr>
          <w:sz w:val="24"/>
          <w:szCs w:val="24"/>
        </w:rPr>
      </w:pPr>
      <w:r w:rsidRPr="000F7952">
        <w:rPr>
          <w:b/>
          <w:sz w:val="24"/>
          <w:szCs w:val="24"/>
          <w:u w:val="single"/>
        </w:rPr>
        <w:t>Perspectives :</w:t>
      </w:r>
    </w:p>
    <w:p w:rsidR="000F7952" w:rsidRPr="000F7952" w:rsidRDefault="000F7952" w:rsidP="000F7952">
      <w:pPr>
        <w:ind w:firstLine="708"/>
        <w:rPr>
          <w:sz w:val="24"/>
          <w:szCs w:val="24"/>
        </w:rPr>
      </w:pPr>
      <w:r>
        <w:rPr>
          <w:sz w:val="24"/>
          <w:szCs w:val="24"/>
        </w:rPr>
        <w:t>Une éventuelle élaboration de ce système sur un réseau avec des bases de données et une interface web.</w:t>
      </w:r>
    </w:p>
    <w:sectPr w:rsidR="000F7952" w:rsidRPr="000F79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8C8" w:rsidRDefault="000448C8" w:rsidP="000F7952">
      <w:pPr>
        <w:spacing w:after="0" w:line="240" w:lineRule="auto"/>
      </w:pPr>
      <w:r>
        <w:separator/>
      </w:r>
    </w:p>
  </w:endnote>
  <w:endnote w:type="continuationSeparator" w:id="0">
    <w:p w:rsidR="000448C8" w:rsidRDefault="000448C8" w:rsidP="000F7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8C8" w:rsidRDefault="000448C8" w:rsidP="000F7952">
      <w:pPr>
        <w:spacing w:after="0" w:line="240" w:lineRule="auto"/>
      </w:pPr>
      <w:r>
        <w:separator/>
      </w:r>
    </w:p>
  </w:footnote>
  <w:footnote w:type="continuationSeparator" w:id="0">
    <w:p w:rsidR="000448C8" w:rsidRDefault="000448C8" w:rsidP="000F79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9B"/>
    <w:rsid w:val="000448C8"/>
    <w:rsid w:val="000F7952"/>
    <w:rsid w:val="00212932"/>
    <w:rsid w:val="002C2C9B"/>
    <w:rsid w:val="004F01FF"/>
    <w:rsid w:val="006660D3"/>
    <w:rsid w:val="00770C26"/>
    <w:rsid w:val="009605E3"/>
    <w:rsid w:val="00B12200"/>
    <w:rsid w:val="00B208AA"/>
    <w:rsid w:val="00B33C80"/>
    <w:rsid w:val="00ED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7952"/>
    <w:pPr>
      <w:tabs>
        <w:tab w:val="center" w:pos="4536"/>
        <w:tab w:val="right" w:pos="9072"/>
      </w:tabs>
      <w:spacing w:after="0" w:line="240" w:lineRule="auto"/>
    </w:pPr>
  </w:style>
  <w:style w:type="character" w:customStyle="1" w:styleId="En-tteCar">
    <w:name w:val="En-tête Car"/>
    <w:basedOn w:val="Policepardfaut"/>
    <w:link w:val="En-tte"/>
    <w:uiPriority w:val="99"/>
    <w:rsid w:val="000F7952"/>
  </w:style>
  <w:style w:type="paragraph" w:styleId="Pieddepage">
    <w:name w:val="footer"/>
    <w:basedOn w:val="Normal"/>
    <w:link w:val="PieddepageCar"/>
    <w:uiPriority w:val="99"/>
    <w:unhideWhenUsed/>
    <w:rsid w:val="000F79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79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7952"/>
    <w:pPr>
      <w:tabs>
        <w:tab w:val="center" w:pos="4536"/>
        <w:tab w:val="right" w:pos="9072"/>
      </w:tabs>
      <w:spacing w:after="0" w:line="240" w:lineRule="auto"/>
    </w:pPr>
  </w:style>
  <w:style w:type="character" w:customStyle="1" w:styleId="En-tteCar">
    <w:name w:val="En-tête Car"/>
    <w:basedOn w:val="Policepardfaut"/>
    <w:link w:val="En-tte"/>
    <w:uiPriority w:val="99"/>
    <w:rsid w:val="000F7952"/>
  </w:style>
  <w:style w:type="paragraph" w:styleId="Pieddepage">
    <w:name w:val="footer"/>
    <w:basedOn w:val="Normal"/>
    <w:link w:val="PieddepageCar"/>
    <w:uiPriority w:val="99"/>
    <w:unhideWhenUsed/>
    <w:rsid w:val="000F79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7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A62B965D</Template>
  <TotalTime>1</TotalTime>
  <Pages>2</Pages>
  <Words>411</Words>
  <Characters>2262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2015-06-10T07:02:00Z</dcterms:created>
  <dcterms:modified xsi:type="dcterms:W3CDTF">2015-06-10T07:02:00Z</dcterms:modified>
</cp:coreProperties>
</file>